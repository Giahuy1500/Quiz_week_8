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15330F" w14:textId="7F1FA7EA" w:rsidR="009000CE" w:rsidRDefault="00ED34AE" w:rsidP="00ED34AE">
                <w:pPr>
                  <w:pStyle w:val="Title"/>
                </w:pPr>
                <w:r>
                  <w:t>&lt;</w:t>
                </w:r>
                <w:r w:rsidR="00461BEF">
                  <w:t>Team 43</w:t>
                </w:r>
                <w:r>
                  <w:t>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517C4DA1" w:rsidR="009000CE" w:rsidRDefault="00461BEF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D34AE">
                  <w:t>Group Member Names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461BEF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7789" w14:textId="77777777" w:rsidR="00AE0CAF" w:rsidRDefault="00AE0CAF">
      <w:pPr>
        <w:spacing w:after="0" w:line="240" w:lineRule="auto"/>
      </w:pPr>
      <w:r>
        <w:separator/>
      </w:r>
    </w:p>
  </w:endnote>
  <w:endnote w:type="continuationSeparator" w:id="0">
    <w:p w14:paraId="2D9DDC38" w14:textId="77777777" w:rsidR="00AE0CAF" w:rsidRDefault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461BEF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161CB2C8" w:rsidR="009000CE" w:rsidRDefault="00461BEF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&lt;Team 43&gt;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14:paraId="66753B50" w14:textId="45E3754A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461BEF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2AF4D20A" w:rsidR="009000CE" w:rsidRDefault="00461BEF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&lt;Team 43&gt;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Member Names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3AAA" w14:textId="77777777" w:rsidR="00AE0CAF" w:rsidRDefault="00AE0CAF">
      <w:pPr>
        <w:spacing w:after="0" w:line="240" w:lineRule="auto"/>
      </w:pPr>
      <w:r>
        <w:separator/>
      </w:r>
    </w:p>
  </w:footnote>
  <w:footnote w:type="continuationSeparator" w:id="0">
    <w:p w14:paraId="1894B6C8" w14:textId="77777777" w:rsidR="00AE0CAF" w:rsidRDefault="00AE0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D4235"/>
    <w:rsid w:val="00461BEF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25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&lt;Team 43&gt; Executive Summary</dc:title>
  <dc:creator>Group Member Names</dc:creator>
  <cp:keywords/>
  <cp:lastModifiedBy>Jackson Scown</cp:lastModifiedBy>
  <cp:revision>6</cp:revision>
  <dcterms:created xsi:type="dcterms:W3CDTF">2017-08-28T03:16:00Z</dcterms:created>
  <dcterms:modified xsi:type="dcterms:W3CDTF">2023-08-04T05:25:00Z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
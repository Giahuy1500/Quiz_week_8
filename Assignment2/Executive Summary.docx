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7415330F" w14:textId="7F1FA7EA" w:rsidR="009000CE" w:rsidRDefault="00ED34AE" w:rsidP="00ED34AE">
                <w:pPr>
                  <w:pStyle w:val="Title"/>
                </w:pPr>
                <w:r>
                  <w:t>&lt;</w:t>
                </w:r>
                <w:r w:rsidR="00461BEF">
                  <w:t>Team 43</w:t>
                </w:r>
                <w:r>
                  <w:t>&gt;</w:t>
                </w:r>
                <w:r w:rsidR="00184AA9">
                  <w:t xml:space="preserve"> </w:t>
                </w:r>
                <w:r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4C874516" w:rsidR="009000CE" w:rsidRDefault="001818D8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837F66">
                  <w:t>Georgia Platt, Jackson Scown &amp; Gia Huy Lieu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02FE3EB5" w:rsidR="009000CE" w:rsidRDefault="001818D8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3-08-15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37F66">
                  <w:t>August 15, 2023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8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EndPr/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>A 100 to 150 word</w:t>
      </w:r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EndPr/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performed</w:t>
      </w: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4BF7619E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&lt;Add context to this title&gt;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12 month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2079" w14:textId="77777777" w:rsidR="00AE0CAF" w:rsidRDefault="00AE0CAF">
      <w:pPr>
        <w:spacing w:after="0" w:line="240" w:lineRule="auto"/>
      </w:pPr>
      <w:r>
        <w:separator/>
      </w:r>
    </w:p>
  </w:endnote>
  <w:endnote w:type="continuationSeparator" w:id="0">
    <w:p w14:paraId="3E82B2AB" w14:textId="77777777" w:rsidR="00AE0CAF" w:rsidRDefault="00AE0CAF">
      <w:pPr>
        <w:spacing w:after="0" w:line="240" w:lineRule="auto"/>
      </w:pPr>
      <w:r>
        <w:continuationSeparator/>
      </w:r>
    </w:p>
  </w:endnote>
  <w:endnote w:type="continuationNotice" w:id="1">
    <w:p w14:paraId="73CBE7B4" w14:textId="77777777" w:rsidR="001818D8" w:rsidRDefault="001818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1818D8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02D3F470" w:rsidR="009000CE" w:rsidRDefault="001818D8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61BEF">
                <w:t>&lt;Team 43&gt;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837F66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Georgia Platt, Jackson Scown &amp; Gia Huy Lieu</w:t>
              </w:r>
            </w:sdtContent>
          </w:sdt>
        </w:p>
      </w:tc>
      <w:tc>
        <w:tcPr>
          <w:tcW w:w="4675" w:type="dxa"/>
        </w:tcPr>
        <w:p w14:paraId="66753B50" w14:textId="45E3754A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1818D8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12FF511C" w:rsidR="009000CE" w:rsidRDefault="001818D8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61BEF">
          <w:t>&lt;Team 43&gt;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837F66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Georgia Platt, Jackson Scown &amp; Gia Huy Lieu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74C66" w14:textId="77777777" w:rsidR="00AE0CAF" w:rsidRDefault="00AE0CAF">
      <w:pPr>
        <w:spacing w:after="0" w:line="240" w:lineRule="auto"/>
      </w:pPr>
      <w:r>
        <w:separator/>
      </w:r>
    </w:p>
  </w:footnote>
  <w:footnote w:type="continuationSeparator" w:id="0">
    <w:p w14:paraId="5F567BBE" w14:textId="77777777" w:rsidR="00AE0CAF" w:rsidRDefault="00AE0CAF">
      <w:pPr>
        <w:spacing w:after="0" w:line="240" w:lineRule="auto"/>
      </w:pPr>
      <w:r>
        <w:continuationSeparator/>
      </w:r>
    </w:p>
  </w:footnote>
  <w:footnote w:type="continuationNotice" w:id="1">
    <w:p w14:paraId="3B811461" w14:textId="77777777" w:rsidR="001818D8" w:rsidRDefault="001818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18D8"/>
    <w:rsid w:val="00184AA9"/>
    <w:rsid w:val="002D4235"/>
    <w:rsid w:val="00461BEF"/>
    <w:rsid w:val="00575723"/>
    <w:rsid w:val="00837F66"/>
    <w:rsid w:val="009000CE"/>
    <w:rsid w:val="0097144C"/>
    <w:rsid w:val="00AD07E1"/>
    <w:rsid w:val="00AE0CAF"/>
    <w:rsid w:val="00DD0ACF"/>
    <w:rsid w:val="00ED34A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26</TotalTime>
  <Pages>4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&lt;Team 43&gt; Executive Summary</dc:title>
  <dc:creator>Georgia Platt, Jackson Scown &amp; Gia Huy Lieu</dc:creator>
  <cp:keywords/>
  <cp:lastModifiedBy>Georgia Platt</cp:lastModifiedBy>
  <cp:revision>8</cp:revision>
  <dcterms:created xsi:type="dcterms:W3CDTF">2017-08-28T03:16:00Z</dcterms:created>
  <dcterms:modified xsi:type="dcterms:W3CDTF">2023-08-15T03:21:00Z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